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87B0" w14:textId="421E6763" w:rsidR="00E81978" w:rsidRDefault="00A724BB">
      <w:pPr>
        <w:pStyle w:val="Title"/>
      </w:pPr>
      <w:sdt>
        <w:sdtPr>
          <w:alias w:val="Title:"/>
          <w:tag w:val="Title:"/>
          <w:id w:val="726351117"/>
          <w:placeholder>
            <w:docPart w:val="BAC83FA3CD5C4708AD9E66105C7E0E4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E1FF4">
            <w:t>Homework 1: Setting Up AWS and Cloud9</w:t>
          </w:r>
        </w:sdtContent>
      </w:sdt>
    </w:p>
    <w:p w14:paraId="78593590" w14:textId="7DC70403" w:rsidR="00B823AA" w:rsidRDefault="006E1FF4" w:rsidP="00B823AA">
      <w:pPr>
        <w:pStyle w:val="Title2"/>
      </w:pPr>
      <w:r>
        <w:t>Sairam Soundararajan</w:t>
      </w:r>
    </w:p>
    <w:p w14:paraId="56F1EC16" w14:textId="06A16678" w:rsidR="006E1FF4" w:rsidRDefault="006E1FF4" w:rsidP="00B823AA">
      <w:pPr>
        <w:pStyle w:val="Title2"/>
      </w:pPr>
      <w:r>
        <w:t>SDEV320</w:t>
      </w:r>
    </w:p>
    <w:p w14:paraId="78E4CFA6" w14:textId="4A236CB8" w:rsidR="006E1FF4" w:rsidRDefault="006E1FF4" w:rsidP="00B823AA">
      <w:pPr>
        <w:pStyle w:val="Title2"/>
      </w:pPr>
      <w:r>
        <w:t xml:space="preserve">Prof. </w:t>
      </w:r>
      <w:proofErr w:type="spellStart"/>
      <w:r>
        <w:t>Donoho</w:t>
      </w:r>
      <w:proofErr w:type="spellEnd"/>
    </w:p>
    <w:p w14:paraId="1168D239" w14:textId="4C0EBA11" w:rsidR="00E81978" w:rsidRDefault="006E1FF4" w:rsidP="00B823AA">
      <w:pPr>
        <w:pStyle w:val="Title2"/>
      </w:pPr>
      <w:r>
        <w:t>University of Maryland Global Campus</w:t>
      </w:r>
    </w:p>
    <w:p w14:paraId="6C04F53D" w14:textId="154127EA" w:rsidR="006E1FF4" w:rsidRDefault="006E1FF4" w:rsidP="00B823AA">
      <w:pPr>
        <w:pStyle w:val="Title2"/>
      </w:pPr>
    </w:p>
    <w:p w14:paraId="7FA4EE22" w14:textId="75507C0B" w:rsidR="006E1FF4" w:rsidRDefault="006E1FF4" w:rsidP="00B823AA">
      <w:pPr>
        <w:pStyle w:val="Title2"/>
      </w:pPr>
    </w:p>
    <w:p w14:paraId="2BB3AF34" w14:textId="27552573" w:rsidR="006E1FF4" w:rsidRDefault="006E1FF4" w:rsidP="00B823AA">
      <w:pPr>
        <w:pStyle w:val="Title2"/>
      </w:pPr>
    </w:p>
    <w:p w14:paraId="088A722A" w14:textId="424A7060" w:rsidR="006E1FF4" w:rsidRDefault="006E1FF4" w:rsidP="00B823AA">
      <w:pPr>
        <w:pStyle w:val="Title2"/>
      </w:pPr>
    </w:p>
    <w:p w14:paraId="3CC5F8C7" w14:textId="11E5C555" w:rsidR="006E1FF4" w:rsidRDefault="006E1FF4" w:rsidP="00B823AA">
      <w:pPr>
        <w:pStyle w:val="Title2"/>
      </w:pPr>
    </w:p>
    <w:p w14:paraId="36D01BF4" w14:textId="68CD43D1" w:rsidR="006E1FF4" w:rsidRDefault="006E1FF4" w:rsidP="00B823AA">
      <w:pPr>
        <w:pStyle w:val="Title2"/>
      </w:pPr>
    </w:p>
    <w:p w14:paraId="25AFA383" w14:textId="5E20925C" w:rsidR="006E1FF4" w:rsidRDefault="006E1FF4" w:rsidP="00B823AA">
      <w:pPr>
        <w:pStyle w:val="Title2"/>
      </w:pPr>
    </w:p>
    <w:p w14:paraId="229BAEFD" w14:textId="4994D209" w:rsidR="006E1FF4" w:rsidRDefault="006E1FF4" w:rsidP="006E1FF4">
      <w:pPr>
        <w:pStyle w:val="Title2"/>
        <w:jc w:val="left"/>
      </w:pPr>
    </w:p>
    <w:p w14:paraId="6D4A90F6" w14:textId="60A82A92" w:rsidR="006E1FF4" w:rsidRDefault="006E1FF4" w:rsidP="006E1FF4">
      <w:pPr>
        <w:pStyle w:val="Title2"/>
        <w:jc w:val="left"/>
      </w:pPr>
    </w:p>
    <w:p w14:paraId="2E7610F6" w14:textId="027572C1" w:rsidR="006E1FF4" w:rsidRDefault="006E1FF4" w:rsidP="006E1FF4">
      <w:pPr>
        <w:pStyle w:val="Title2"/>
        <w:jc w:val="left"/>
      </w:pPr>
    </w:p>
    <w:p w14:paraId="6EC0113B" w14:textId="5961EA56" w:rsidR="006E1FF4" w:rsidRDefault="006E1FF4" w:rsidP="006E1FF4">
      <w:pPr>
        <w:pStyle w:val="Title2"/>
        <w:jc w:val="left"/>
      </w:pPr>
    </w:p>
    <w:p w14:paraId="1C67D75C" w14:textId="56BDB066" w:rsidR="006E1FF4" w:rsidRDefault="006E1FF4" w:rsidP="006E1FF4">
      <w:pPr>
        <w:pStyle w:val="Title2"/>
        <w:jc w:val="left"/>
      </w:pPr>
    </w:p>
    <w:p w14:paraId="462519F0" w14:textId="1860E0B6" w:rsidR="006E1FF4" w:rsidRDefault="006E1FF4" w:rsidP="006E1FF4">
      <w:pPr>
        <w:pStyle w:val="Title2"/>
        <w:jc w:val="left"/>
      </w:pPr>
    </w:p>
    <w:p w14:paraId="57995565" w14:textId="306DF522" w:rsidR="006E1FF4" w:rsidRDefault="006E1FF4" w:rsidP="006E1FF4">
      <w:pPr>
        <w:pStyle w:val="Title2"/>
        <w:jc w:val="left"/>
      </w:pPr>
    </w:p>
    <w:p w14:paraId="23637F21" w14:textId="49C3C8E5" w:rsidR="006E1FF4" w:rsidRDefault="006E1FF4" w:rsidP="006E1FF4">
      <w:pPr>
        <w:pStyle w:val="Title2"/>
        <w:jc w:val="left"/>
      </w:pPr>
      <w:r>
        <w:lastRenderedPageBreak/>
        <w:tab/>
        <w:t xml:space="preserve">The first step I did was set up my AWS Academy student account through the course invitation I received in my university email. </w:t>
      </w:r>
      <w:r w:rsidR="00D4685C">
        <w:t xml:space="preserve">After setting up my account, I went to my dashboard to navigate AWS Learner Lab. On the Modules tab, I accessed the Learner Lab link. </w:t>
      </w:r>
      <w:r w:rsidR="00A724BB">
        <w:t>Then o</w:t>
      </w:r>
      <w:r w:rsidR="00D4685C">
        <w:t>n the Learner Lab, I clicked on Start Lab. A red dot next to AWS changes from red to yellow to indicate loading. When the lab is ready, the dot changes to green. From there</w:t>
      </w:r>
      <w:r w:rsidR="00017789">
        <w:t>,</w:t>
      </w:r>
      <w:r w:rsidR="00D4685C">
        <w:t xml:space="preserve"> I clicked on the AWS next to the green dot to get to the AWS Management Console</w:t>
      </w:r>
      <w:r w:rsidR="00341983">
        <w:t xml:space="preserve">. Next to the services button is a search bar where I type in “Cloud9”. After pulling up Cloud9, I clicked on Create Environment, where I typed the name and description, created a new instance for environment, chose t2.micro as the Instance Type, chose 1 hour for the cost savings setting, and selected amazon lunix2 as the platform, After configuring settings, I clicked on Create Environment. Finally, Cloud9 loads the environment and the welcome screen shows up. </w:t>
      </w:r>
      <w:r w:rsidR="00036AD7">
        <w:t>The IDE is ready for use</w:t>
      </w:r>
    </w:p>
    <w:p w14:paraId="5B209E18" w14:textId="4F2E1870" w:rsidR="00036AD7" w:rsidRDefault="00036AD7" w:rsidP="006E1FF4">
      <w:pPr>
        <w:pStyle w:val="Title2"/>
        <w:jc w:val="left"/>
      </w:pPr>
      <w:r>
        <w:tab/>
        <w:t xml:space="preserve">To test Cloud9, I went to File, New from Template, and was able to choose any programming file such as Java Console Application, C++ File, and Python File. From there, I tested the code with import statements, timestamp, </w:t>
      </w:r>
      <w:r w:rsidR="00DB42FF">
        <w:t xml:space="preserve">and </w:t>
      </w:r>
      <w:r>
        <w:t>print statements such as hello world, introduction of myself, and cool things about me (like what I am doing in my life). When clicking Run, the program of each language successfully displayed the following:</w:t>
      </w:r>
    </w:p>
    <w:p w14:paraId="1F0CDB29" w14:textId="77777777" w:rsidR="00036AD7" w:rsidRDefault="00036AD7" w:rsidP="00036AD7">
      <w:pPr>
        <w:pStyle w:val="Title2"/>
        <w:jc w:val="left"/>
      </w:pPr>
    </w:p>
    <w:p w14:paraId="364182FA" w14:textId="471C2D90" w:rsidR="00036AD7" w:rsidRPr="00036AD7" w:rsidRDefault="00036AD7" w:rsidP="00036AD7">
      <w:pPr>
        <w:pStyle w:val="Title2"/>
        <w:jc w:val="left"/>
        <w:rPr>
          <w:rFonts w:ascii="Calibri" w:hAnsi="Calibri" w:cs="Calibri"/>
        </w:rPr>
      </w:pPr>
      <w:r w:rsidRPr="00036AD7">
        <w:rPr>
          <w:rFonts w:ascii="Calibri" w:hAnsi="Calibri" w:cs="Calibri"/>
        </w:rPr>
        <w:t>Hello World from AWS Cloud9!</w:t>
      </w:r>
    </w:p>
    <w:p w14:paraId="0A4A8C63" w14:textId="77777777" w:rsidR="00036AD7" w:rsidRPr="00036AD7" w:rsidRDefault="00036AD7" w:rsidP="00036AD7">
      <w:pPr>
        <w:pStyle w:val="Title2"/>
        <w:jc w:val="left"/>
        <w:rPr>
          <w:rFonts w:ascii="Calibri" w:hAnsi="Calibri" w:cs="Calibri"/>
        </w:rPr>
      </w:pPr>
      <w:r w:rsidRPr="00036AD7">
        <w:rPr>
          <w:rFonts w:ascii="Calibri" w:hAnsi="Calibri" w:cs="Calibri"/>
        </w:rPr>
        <w:t xml:space="preserve">My name is Sairam </w:t>
      </w:r>
      <w:proofErr w:type="gramStart"/>
      <w:r w:rsidRPr="00036AD7">
        <w:rPr>
          <w:rFonts w:ascii="Calibri" w:hAnsi="Calibri" w:cs="Calibri"/>
        </w:rPr>
        <w:t>Soundararajan</w:t>
      </w:r>
      <w:proofErr w:type="gramEnd"/>
      <w:r w:rsidRPr="00036AD7">
        <w:rPr>
          <w:rFonts w:ascii="Calibri" w:hAnsi="Calibri" w:cs="Calibri"/>
        </w:rPr>
        <w:t xml:space="preserve"> and I am graduating from UMGC this May</w:t>
      </w:r>
    </w:p>
    <w:p w14:paraId="68F86417" w14:textId="77777777" w:rsidR="00036AD7" w:rsidRPr="00036AD7" w:rsidRDefault="00036AD7" w:rsidP="00036AD7">
      <w:pPr>
        <w:pStyle w:val="Title2"/>
        <w:jc w:val="left"/>
        <w:rPr>
          <w:rFonts w:ascii="Calibri" w:hAnsi="Calibri" w:cs="Calibri"/>
        </w:rPr>
      </w:pPr>
      <w:r w:rsidRPr="00036AD7">
        <w:rPr>
          <w:rFonts w:ascii="Calibri" w:hAnsi="Calibri" w:cs="Calibri"/>
        </w:rPr>
        <w:t>My hobbies are singing, playing piano, composing (many genres), rapping (a little), playing sports, poetry, reading, and biking</w:t>
      </w:r>
    </w:p>
    <w:p w14:paraId="3D9B1C7B" w14:textId="1C24B40E" w:rsidR="00036AD7" w:rsidRPr="00036AD7" w:rsidRDefault="00036AD7" w:rsidP="00036AD7">
      <w:pPr>
        <w:pStyle w:val="Title2"/>
        <w:jc w:val="left"/>
        <w:rPr>
          <w:rFonts w:ascii="Calibri" w:hAnsi="Calibri" w:cs="Calibri"/>
        </w:rPr>
      </w:pPr>
      <w:r w:rsidRPr="00036AD7">
        <w:rPr>
          <w:rFonts w:ascii="Calibri" w:hAnsi="Calibri" w:cs="Calibri"/>
        </w:rPr>
        <w:t xml:space="preserve">The local date and time </w:t>
      </w:r>
      <w:proofErr w:type="gramStart"/>
      <w:r w:rsidRPr="00036AD7">
        <w:rPr>
          <w:rFonts w:ascii="Calibri" w:hAnsi="Calibri" w:cs="Calibri"/>
        </w:rPr>
        <w:t>is</w:t>
      </w:r>
      <w:proofErr w:type="gramEnd"/>
      <w:r w:rsidRPr="00036AD7">
        <w:rPr>
          <w:rFonts w:ascii="Calibri" w:hAnsi="Calibri" w:cs="Calibri"/>
        </w:rPr>
        <w:t>: Tue Mar 21 22:25:26 2023</w:t>
      </w:r>
    </w:p>
    <w:p w14:paraId="6243D799" w14:textId="409D91E1" w:rsidR="00036AD7" w:rsidRPr="00017789" w:rsidRDefault="00017789" w:rsidP="00017789">
      <w:pPr>
        <w:pStyle w:val="Title2"/>
        <w:rPr>
          <w:b/>
          <w:bCs/>
          <w:u w:val="single"/>
        </w:rPr>
      </w:pPr>
      <w:r w:rsidRPr="00017789">
        <w:rPr>
          <w:b/>
          <w:bCs/>
          <w:u w:val="single"/>
        </w:rPr>
        <w:lastRenderedPageBreak/>
        <w:t>AWS Cloud9 Screenshots</w:t>
      </w:r>
    </w:p>
    <w:p w14:paraId="30D19BCC" w14:textId="54BFE99B" w:rsidR="00017789" w:rsidRDefault="00017789" w:rsidP="00017789">
      <w:pPr>
        <w:pStyle w:val="Title2"/>
        <w:jc w:val="left"/>
      </w:pPr>
      <w:r>
        <w:t>C++:</w:t>
      </w:r>
      <w:r>
        <w:rPr>
          <w:noProof/>
        </w:rPr>
        <w:drawing>
          <wp:inline distT="0" distB="0" distL="0" distR="0" wp14:anchorId="724524F7" wp14:editId="3C60483C">
            <wp:extent cx="6817995" cy="14896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743" cy="14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7E8" w14:textId="650EFEFF" w:rsidR="00017789" w:rsidRDefault="00017789" w:rsidP="00017789">
      <w:pPr>
        <w:pStyle w:val="Title2"/>
        <w:jc w:val="left"/>
      </w:pPr>
    </w:p>
    <w:p w14:paraId="0B59762D" w14:textId="6025E5BA" w:rsidR="00017789" w:rsidRDefault="00DB42FF" w:rsidP="00017789">
      <w:pPr>
        <w:pStyle w:val="Title2"/>
        <w:jc w:val="left"/>
      </w:pPr>
      <w:r>
        <w:t>Java Console Application:</w:t>
      </w:r>
    </w:p>
    <w:p w14:paraId="28EAF9B2" w14:textId="5B43A946" w:rsidR="00DB42FF" w:rsidRDefault="00DB42FF" w:rsidP="00017789">
      <w:pPr>
        <w:pStyle w:val="Title2"/>
        <w:jc w:val="left"/>
      </w:pPr>
      <w:r>
        <w:rPr>
          <w:noProof/>
        </w:rPr>
        <w:drawing>
          <wp:inline distT="0" distB="0" distL="0" distR="0" wp14:anchorId="5C98BE3A" wp14:editId="3048286D">
            <wp:extent cx="6841240" cy="149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2323" cy="150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DCD" w14:textId="1F01167A" w:rsidR="00DB42FF" w:rsidRDefault="00DB42FF" w:rsidP="00017789">
      <w:pPr>
        <w:pStyle w:val="Title2"/>
        <w:jc w:val="left"/>
      </w:pPr>
    </w:p>
    <w:p w14:paraId="07C81A78" w14:textId="7443315A" w:rsidR="00DB42FF" w:rsidRDefault="00DB42FF" w:rsidP="00017789">
      <w:pPr>
        <w:pStyle w:val="Title2"/>
        <w:jc w:val="left"/>
      </w:pPr>
      <w:r>
        <w:t>Python:</w:t>
      </w:r>
    </w:p>
    <w:p w14:paraId="50C94CF8" w14:textId="3280CA78" w:rsidR="00DB42FF" w:rsidRDefault="00DB42FF" w:rsidP="00017789">
      <w:pPr>
        <w:pStyle w:val="Title2"/>
        <w:jc w:val="left"/>
      </w:pPr>
      <w:r>
        <w:rPr>
          <w:noProof/>
        </w:rPr>
        <w:drawing>
          <wp:inline distT="0" distB="0" distL="0" distR="0" wp14:anchorId="11E42FCB" wp14:editId="3637496A">
            <wp:extent cx="6988957" cy="1485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97626" cy="14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2FF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8CF3" w14:textId="77777777" w:rsidR="006E1FF4" w:rsidRDefault="006E1FF4">
      <w:pPr>
        <w:spacing w:line="240" w:lineRule="auto"/>
      </w:pPr>
      <w:r>
        <w:separator/>
      </w:r>
    </w:p>
    <w:p w14:paraId="50A0FD93" w14:textId="77777777" w:rsidR="006E1FF4" w:rsidRDefault="006E1FF4"/>
  </w:endnote>
  <w:endnote w:type="continuationSeparator" w:id="0">
    <w:p w14:paraId="10A23AD6" w14:textId="77777777" w:rsidR="006E1FF4" w:rsidRDefault="006E1FF4">
      <w:pPr>
        <w:spacing w:line="240" w:lineRule="auto"/>
      </w:pPr>
      <w:r>
        <w:continuationSeparator/>
      </w:r>
    </w:p>
    <w:p w14:paraId="3AB7DEB6" w14:textId="77777777" w:rsidR="006E1FF4" w:rsidRDefault="006E1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2921" w14:textId="77777777" w:rsidR="006E1FF4" w:rsidRDefault="006E1FF4">
      <w:pPr>
        <w:spacing w:line="240" w:lineRule="auto"/>
      </w:pPr>
      <w:r>
        <w:separator/>
      </w:r>
    </w:p>
    <w:p w14:paraId="53C8C701" w14:textId="77777777" w:rsidR="006E1FF4" w:rsidRDefault="006E1FF4"/>
  </w:footnote>
  <w:footnote w:type="continuationSeparator" w:id="0">
    <w:p w14:paraId="5C8D36D5" w14:textId="77777777" w:rsidR="006E1FF4" w:rsidRDefault="006E1FF4">
      <w:pPr>
        <w:spacing w:line="240" w:lineRule="auto"/>
      </w:pPr>
      <w:r>
        <w:continuationSeparator/>
      </w:r>
    </w:p>
    <w:p w14:paraId="307D75A7" w14:textId="77777777" w:rsidR="006E1FF4" w:rsidRDefault="006E1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3CE8" w14:textId="5C5F6C10" w:rsidR="00E81978" w:rsidRDefault="00A724BB">
    <w:pPr>
      <w:pStyle w:val="Header"/>
    </w:pPr>
    <w:sdt>
      <w:sdtPr>
        <w:rPr>
          <w:rStyle w:val="Strong"/>
          <w:caps w:val="0"/>
        </w:rPr>
        <w:alias w:val="Running head"/>
        <w:tag w:val=""/>
        <w:id w:val="12739865"/>
        <w:placeholder>
          <w:docPart w:val="438894125552431793E013C37CC4411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/>
        </w:rPr>
      </w:sdtEndPr>
      <w:sdtContent>
        <w:r w:rsidR="006E1FF4" w:rsidRPr="006E1FF4">
          <w:rPr>
            <w:rStyle w:val="Strong"/>
            <w:caps w:val="0"/>
          </w:rPr>
          <w:t>H</w:t>
        </w:r>
        <w:r w:rsidR="006E1FF4">
          <w:rPr>
            <w:rStyle w:val="Strong"/>
            <w:caps w:val="0"/>
          </w:rPr>
          <w:t>omework: Setting Up AWS and Cloud9</w:t>
        </w:r>
      </w:sdtContent>
    </w:sdt>
    <w:r w:rsidR="005D3A03">
      <w:rPr>
        <w:rStyle w:val="Strong"/>
      </w:rPr>
      <w:ptab w:relativeTo="margin" w:alignment="right" w:leader="none"/>
    </w:r>
    <w:r w:rsidR="006E1FF4">
      <w:rPr>
        <w:rStyle w:val="Strong"/>
        <w:caps w:val="0"/>
      </w:rPr>
      <w:t>Soundararajan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6AC50" w14:textId="01E26874" w:rsidR="00E81978" w:rsidRDefault="006E1FF4">
    <w:pPr>
      <w:pStyle w:val="Header"/>
      <w:rPr>
        <w:rStyle w:val="Strong"/>
      </w:rPr>
    </w:pPr>
    <w:r>
      <w:t>Homework 1: Setting Up AWS and Cloud9</w:t>
    </w:r>
    <w:r w:rsidR="005D3A03">
      <w:rPr>
        <w:rStyle w:val="Strong"/>
      </w:rPr>
      <w:ptab w:relativeTo="margin" w:alignment="right" w:leader="none"/>
    </w:r>
    <w:r>
      <w:rPr>
        <w:rStyle w:val="Strong"/>
        <w:caps w:val="0"/>
      </w:rPr>
      <w:t>Soundararajan</w:t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2324061">
    <w:abstractNumId w:val="9"/>
  </w:num>
  <w:num w:numId="2" w16cid:durableId="34503648">
    <w:abstractNumId w:val="7"/>
  </w:num>
  <w:num w:numId="3" w16cid:durableId="1547599469">
    <w:abstractNumId w:val="6"/>
  </w:num>
  <w:num w:numId="4" w16cid:durableId="1362436988">
    <w:abstractNumId w:val="5"/>
  </w:num>
  <w:num w:numId="5" w16cid:durableId="876089526">
    <w:abstractNumId w:val="4"/>
  </w:num>
  <w:num w:numId="6" w16cid:durableId="1539123698">
    <w:abstractNumId w:val="8"/>
  </w:num>
  <w:num w:numId="7" w16cid:durableId="405762541">
    <w:abstractNumId w:val="3"/>
  </w:num>
  <w:num w:numId="8" w16cid:durableId="980958733">
    <w:abstractNumId w:val="2"/>
  </w:num>
  <w:num w:numId="9" w16cid:durableId="2080588134">
    <w:abstractNumId w:val="1"/>
  </w:num>
  <w:num w:numId="10" w16cid:durableId="43792743">
    <w:abstractNumId w:val="0"/>
  </w:num>
  <w:num w:numId="11" w16cid:durableId="1765110181">
    <w:abstractNumId w:val="9"/>
    <w:lvlOverride w:ilvl="0">
      <w:startOverride w:val="1"/>
    </w:lvlOverride>
  </w:num>
  <w:num w:numId="12" w16cid:durableId="1702633687">
    <w:abstractNumId w:val="13"/>
  </w:num>
  <w:num w:numId="13" w16cid:durableId="114368480">
    <w:abstractNumId w:val="11"/>
  </w:num>
  <w:num w:numId="14" w16cid:durableId="1688098199">
    <w:abstractNumId w:val="10"/>
  </w:num>
  <w:num w:numId="15" w16cid:durableId="3010851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F4"/>
    <w:rsid w:val="00017789"/>
    <w:rsid w:val="00036AD7"/>
    <w:rsid w:val="00061799"/>
    <w:rsid w:val="000D3F41"/>
    <w:rsid w:val="00341983"/>
    <w:rsid w:val="00355DCA"/>
    <w:rsid w:val="00551A02"/>
    <w:rsid w:val="005534FA"/>
    <w:rsid w:val="005D3A03"/>
    <w:rsid w:val="006E1FF4"/>
    <w:rsid w:val="008002C0"/>
    <w:rsid w:val="008C5323"/>
    <w:rsid w:val="009A6A3B"/>
    <w:rsid w:val="00A724BB"/>
    <w:rsid w:val="00B823AA"/>
    <w:rsid w:val="00BA45DB"/>
    <w:rsid w:val="00BF4184"/>
    <w:rsid w:val="00C0601E"/>
    <w:rsid w:val="00C31D30"/>
    <w:rsid w:val="00CD6E39"/>
    <w:rsid w:val="00CF6E91"/>
    <w:rsid w:val="00D4685C"/>
    <w:rsid w:val="00D85B68"/>
    <w:rsid w:val="00DB42FF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2226E"/>
  <w15:chartTrackingRefBased/>
  <w15:docId w15:val="{12EA77F0-DDFC-42FE-8239-829AC68D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ram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C83FA3CD5C4708AD9E66105C7E0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F1B6C-4DB8-4F24-A243-E8AB0BEBFEBE}"/>
      </w:docPartPr>
      <w:docPartBody>
        <w:p w:rsidR="002554D5" w:rsidRDefault="002554D5">
          <w:pPr>
            <w:pStyle w:val="BAC83FA3CD5C4708AD9E66105C7E0E41"/>
          </w:pPr>
          <w:r>
            <w:t>[Title Here, up to 12 Words, on One to Two Lines]</w:t>
          </w:r>
        </w:p>
      </w:docPartBody>
    </w:docPart>
    <w:docPart>
      <w:docPartPr>
        <w:name w:val="438894125552431793E013C37CC44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401FF-46BE-4916-8CAA-D3B141569FB9}"/>
      </w:docPartPr>
      <w:docPartBody>
        <w:p w:rsidR="002554D5" w:rsidRDefault="002554D5">
          <w:pPr>
            <w:pStyle w:val="438894125552431793E013C37CC44116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D5"/>
    <w:rsid w:val="0025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83FA3CD5C4708AD9E66105C7E0E41">
    <w:name w:val="BAC83FA3CD5C4708AD9E66105C7E0E4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38894125552431793E013C37CC44116">
    <w:name w:val="438894125552431793E013C37CC44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Homework: Setting Up AWS and Cloud9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65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1: Setting Up AWS and Cloud9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1: Setting Up AWS and Cloud9</dc:title>
  <dc:subject/>
  <dc:creator>Sairam Soundararajan</dc:creator>
  <cp:keywords/>
  <dc:description/>
  <cp:lastModifiedBy>Sairam Soundararajan</cp:lastModifiedBy>
  <cp:revision>3</cp:revision>
  <dcterms:created xsi:type="dcterms:W3CDTF">2023-03-21T21:46:00Z</dcterms:created>
  <dcterms:modified xsi:type="dcterms:W3CDTF">2023-03-22T01:12:00Z</dcterms:modified>
</cp:coreProperties>
</file>